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0148C8">
          <w:pPr>
            <w:pStyle w:val="Title"/>
            <w:ind w:left="0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rPr>
              <w:sz w:val="24"/>
              <w:szCs w:val="24"/>
            </w:r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0148C8" w:rsidRDefault="00785540" w:rsidP="0061769E">
                <w:pPr>
                  <w:pStyle w:val="Heading1"/>
                  <w:contextualSpacing w:val="0"/>
                  <w:outlineLvl w:val="0"/>
                  <w:rPr>
                    <w:sz w:val="24"/>
                    <w:szCs w:val="24"/>
                  </w:rPr>
                </w:pPr>
                <w:r w:rsidRPr="000148C8">
                  <w:rPr>
                    <w:sz w:val="24"/>
                    <w:szCs w:val="24"/>
                  </w:rPr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0148C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8C8">
              <w:rPr>
                <w:sz w:val="24"/>
                <w:szCs w:val="24"/>
              </w:rPr>
              <w:t>Dr. Landowski</w:t>
            </w:r>
          </w:p>
        </w:tc>
      </w:tr>
      <w:tr w:rsidR="00785540" w14:paraId="353BA592" w14:textId="77777777" w:rsidTr="00CC007D">
        <w:sdt>
          <w:sdtPr>
            <w:rPr>
              <w:sz w:val="24"/>
              <w:szCs w:val="24"/>
            </w:r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0148C8" w:rsidRDefault="00785540" w:rsidP="0061769E">
                <w:pPr>
                  <w:pStyle w:val="Heading1"/>
                  <w:contextualSpacing w:val="0"/>
                  <w:outlineLvl w:val="0"/>
                  <w:rPr>
                    <w:sz w:val="24"/>
                    <w:szCs w:val="24"/>
                  </w:rPr>
                </w:pPr>
                <w:r w:rsidRPr="000148C8">
                  <w:rPr>
                    <w:sz w:val="24"/>
                    <w:szCs w:val="24"/>
                  </w:rPr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10E9348B" w:rsidR="00EB38E6" w:rsidRPr="000148C8" w:rsidRDefault="007A74A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8C8">
              <w:rPr>
                <w:sz w:val="24"/>
                <w:szCs w:val="24"/>
              </w:rPr>
              <w:t>Maria Ng</w:t>
            </w:r>
          </w:p>
        </w:tc>
      </w:tr>
      <w:tr w:rsidR="00785540" w14:paraId="5413FF64" w14:textId="77777777" w:rsidTr="00CC007D">
        <w:sdt>
          <w:sdtPr>
            <w:rPr>
              <w:sz w:val="24"/>
              <w:szCs w:val="24"/>
            </w:r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0148C8" w:rsidRDefault="00785540" w:rsidP="0061769E">
                <w:pPr>
                  <w:pStyle w:val="Heading1"/>
                  <w:contextualSpacing w:val="0"/>
                  <w:outlineLvl w:val="0"/>
                  <w:rPr>
                    <w:sz w:val="24"/>
                    <w:szCs w:val="24"/>
                  </w:rPr>
                </w:pPr>
                <w:r w:rsidRPr="000148C8">
                  <w:rPr>
                    <w:sz w:val="24"/>
                    <w:szCs w:val="24"/>
                  </w:rPr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735A1F98" w:rsidR="00785540" w:rsidRPr="000148C8" w:rsidRDefault="007A74A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8C8">
              <w:rPr>
                <w:sz w:val="24"/>
                <w:szCs w:val="24"/>
              </w:rPr>
              <w:t>021821</w:t>
            </w:r>
          </w:p>
        </w:tc>
      </w:tr>
      <w:tr w:rsidR="00785540" w14:paraId="58D9962C" w14:textId="77777777" w:rsidTr="00CC007D">
        <w:sdt>
          <w:sdtPr>
            <w:rPr>
              <w:sz w:val="24"/>
              <w:szCs w:val="24"/>
            </w:r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0148C8" w:rsidRDefault="00785540" w:rsidP="0061769E">
                <w:pPr>
                  <w:pStyle w:val="Heading1"/>
                  <w:contextualSpacing w:val="0"/>
                  <w:outlineLvl w:val="0"/>
                  <w:rPr>
                    <w:sz w:val="24"/>
                    <w:szCs w:val="24"/>
                  </w:rPr>
                </w:pPr>
                <w:r w:rsidRPr="000148C8">
                  <w:rPr>
                    <w:sz w:val="24"/>
                    <w:szCs w:val="24"/>
                  </w:rPr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0148C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8C8">
              <w:rPr>
                <w:sz w:val="24"/>
                <w:szCs w:val="24"/>
              </w:rPr>
              <w:t>Project Proposal</w:t>
            </w:r>
          </w:p>
        </w:tc>
      </w:tr>
    </w:tbl>
    <w:p w14:paraId="5A1A5A57" w14:textId="7C2117E9" w:rsidR="00CC007D" w:rsidRPr="00FB42E0" w:rsidRDefault="00CC007D" w:rsidP="00CC007D">
      <w:pPr>
        <w:rPr>
          <w:rFonts w:cstheme="minorHAnsi"/>
          <w:b/>
          <w:sz w:val="24"/>
          <w:szCs w:val="24"/>
        </w:rPr>
      </w:pPr>
      <w:r w:rsidRPr="00FB42E0">
        <w:rPr>
          <w:rFonts w:cstheme="minorHAnsi"/>
          <w:b/>
          <w:sz w:val="24"/>
          <w:szCs w:val="24"/>
        </w:rPr>
        <w:t xml:space="preserve">Topic: Analyze </w:t>
      </w:r>
      <w:r w:rsidR="00491909" w:rsidRPr="00FB42E0">
        <w:rPr>
          <w:rFonts w:cstheme="minorHAnsi"/>
          <w:b/>
          <w:sz w:val="24"/>
          <w:szCs w:val="24"/>
        </w:rPr>
        <w:t xml:space="preserve">Covid19 </w:t>
      </w:r>
      <w:r w:rsidR="00FB42E0">
        <w:rPr>
          <w:rFonts w:cstheme="minorHAnsi"/>
          <w:b/>
          <w:sz w:val="24"/>
          <w:szCs w:val="24"/>
        </w:rPr>
        <w:t xml:space="preserve">World </w:t>
      </w:r>
      <w:r w:rsidR="00491909" w:rsidRPr="00FB42E0">
        <w:rPr>
          <w:rFonts w:cstheme="minorHAnsi"/>
          <w:b/>
          <w:sz w:val="24"/>
          <w:szCs w:val="24"/>
        </w:rPr>
        <w:t>Vaccination Progress</w:t>
      </w:r>
    </w:p>
    <w:p w14:paraId="34271716" w14:textId="400633EF" w:rsidR="004550AF" w:rsidRPr="00F5047E" w:rsidRDefault="00CC007D" w:rsidP="004550AF">
      <w:pPr>
        <w:rPr>
          <w:rFonts w:cstheme="minorHAnsi"/>
          <w:b/>
          <w:sz w:val="24"/>
          <w:szCs w:val="24"/>
        </w:rPr>
      </w:pPr>
      <w:r w:rsidRPr="00FB42E0">
        <w:rPr>
          <w:rFonts w:cstheme="minorHAnsi"/>
          <w:b/>
          <w:sz w:val="24"/>
          <w:szCs w:val="24"/>
        </w:rPr>
        <w:t xml:space="preserve">Data </w:t>
      </w:r>
      <w:proofErr w:type="spellStart"/>
      <w:proofErr w:type="gramStart"/>
      <w:r w:rsidRPr="00FB42E0">
        <w:rPr>
          <w:rFonts w:cstheme="minorHAnsi"/>
          <w:b/>
          <w:sz w:val="24"/>
          <w:szCs w:val="24"/>
        </w:rPr>
        <w:t>Description:</w:t>
      </w:r>
      <w:r w:rsidR="00FB42E0" w:rsidRPr="00FB42E0">
        <w:rPr>
          <w:rFonts w:cstheme="minorHAnsi"/>
          <w:sz w:val="24"/>
          <w:szCs w:val="24"/>
        </w:rPr>
        <w:t>The</w:t>
      </w:r>
      <w:proofErr w:type="spellEnd"/>
      <w:proofErr w:type="gramEnd"/>
      <w:r w:rsidR="00FB42E0" w:rsidRPr="00FB42E0">
        <w:rPr>
          <w:rFonts w:cstheme="minorHAnsi"/>
          <w:sz w:val="24"/>
          <w:szCs w:val="24"/>
        </w:rPr>
        <w:t xml:space="preserve"> main data set, Covid-19 World Vaccination Progress, is from the Kaggle website. </w:t>
      </w:r>
      <w:r w:rsidR="004550AF" w:rsidRPr="00FB42E0">
        <w:rPr>
          <w:rFonts w:cstheme="minorHAnsi"/>
          <w:sz w:val="24"/>
          <w:szCs w:val="24"/>
        </w:rPr>
        <w:t>The data is consisted of 15 columns (Table 1) and 3082 rows</w:t>
      </w:r>
      <w:r w:rsidR="00FB42E0">
        <w:rPr>
          <w:rFonts w:cstheme="minorHAnsi"/>
          <w:sz w:val="24"/>
          <w:szCs w:val="24"/>
        </w:rPr>
        <w:t xml:space="preserve"> now</w:t>
      </w:r>
      <w:r w:rsidR="004550AF" w:rsidRPr="00FB42E0">
        <w:rPr>
          <w:rFonts w:cstheme="minorHAnsi"/>
          <w:sz w:val="24"/>
          <w:szCs w:val="24"/>
        </w:rPr>
        <w:t>. The data is constantly updated to reflect the current count of the day</w:t>
      </w:r>
      <w:r w:rsidR="00F5047E">
        <w:rPr>
          <w:rFonts w:cstheme="minorHAnsi"/>
          <w:sz w:val="24"/>
          <w:szCs w:val="24"/>
        </w:rPr>
        <w:t>, while new rows will be added to the data set</w:t>
      </w:r>
      <w:r w:rsidR="004550AF" w:rsidRPr="00FB42E0">
        <w:rPr>
          <w:rFonts w:cstheme="minorHAnsi"/>
          <w:sz w:val="24"/>
          <w:szCs w:val="24"/>
        </w:rPr>
        <w:t>.</w:t>
      </w:r>
    </w:p>
    <w:p w14:paraId="5AAD77D7" w14:textId="77777777" w:rsidR="004550AF" w:rsidRPr="00FB42E0" w:rsidRDefault="004550AF" w:rsidP="004550AF">
      <w:pPr>
        <w:rPr>
          <w:rFonts w:cstheme="minorHAnsi"/>
          <w:sz w:val="24"/>
          <w:szCs w:val="24"/>
        </w:rPr>
      </w:pPr>
      <w:r w:rsidRPr="00FB42E0">
        <w:rPr>
          <w:rFonts w:cstheme="minorHAnsi"/>
          <w:sz w:val="24"/>
          <w:szCs w:val="24"/>
        </w:rPr>
        <w:t>Table 1: Column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710"/>
      </w:tblGrid>
      <w:tr w:rsidR="004550AF" w:rsidRPr="00FB42E0" w14:paraId="48008F6E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4C92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Variables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523C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4550AF" w:rsidRPr="00FB42E0" w14:paraId="78609A82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3B50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496C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4550AF" w:rsidRPr="00FB42E0" w14:paraId="2E7D2565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B2F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iso_code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AA97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4550AF" w:rsidRPr="00FB42E0" w14:paraId="730B0C03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528F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FAA3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4550AF" w:rsidRPr="00FB42E0" w14:paraId="51A32597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D644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total_vaccination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95E4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706F3FBC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02EB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people_vaccinated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F53E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0E24A59C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4EE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people_fully_vaccinated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58E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35B6DD87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103D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daily_vaccinations_raw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C157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10254F57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635A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daily_vaccinations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  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4F54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7F0FBF2E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FF8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total_vaccinations_per_hundred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0BE2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564968EA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5601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people_vaccinated_per_hundred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1571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2C625A6B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C32E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people_fully_vaccinated_per_hundred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450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326DDD81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8E0A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daily_vaccinations_per_million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074C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float64</w:t>
            </w:r>
          </w:p>
        </w:tc>
      </w:tr>
      <w:tr w:rsidR="004550AF" w:rsidRPr="00FB42E0" w14:paraId="507906D3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11C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Vaccines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171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4550AF" w:rsidRPr="00FB42E0" w14:paraId="2CEEF6E1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A046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source_name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6C2F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4550AF" w:rsidRPr="00FB42E0" w14:paraId="6731EE6B" w14:textId="77777777" w:rsidTr="004550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EB3B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42E0">
              <w:rPr>
                <w:rFonts w:cstheme="minorHAnsi"/>
                <w:sz w:val="24"/>
                <w:szCs w:val="24"/>
              </w:rPr>
              <w:t>source_website</w:t>
            </w:r>
            <w:proofErr w:type="spellEnd"/>
            <w:r w:rsidRPr="00FB42E0">
              <w:rPr>
                <w:rFonts w:cstheme="minorHAnsi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19F1" w14:textId="77777777" w:rsidR="004550AF" w:rsidRPr="00FB42E0" w:rsidRDefault="004550AF">
            <w:pPr>
              <w:rPr>
                <w:rFonts w:cstheme="minorHAnsi"/>
                <w:sz w:val="24"/>
                <w:szCs w:val="24"/>
              </w:rPr>
            </w:pPr>
            <w:r w:rsidRPr="00FB42E0">
              <w:rPr>
                <w:rFonts w:cstheme="minorHAnsi"/>
                <w:sz w:val="24"/>
                <w:szCs w:val="24"/>
              </w:rPr>
              <w:t>object</w:t>
            </w:r>
          </w:p>
        </w:tc>
      </w:tr>
    </w:tbl>
    <w:p w14:paraId="4D501941" w14:textId="3504045A" w:rsidR="00CC007D" w:rsidRDefault="00F5047E" w:rsidP="00CC007D">
      <w:r>
        <w:t xml:space="preserve">Additional data will be collected to track on number of vaccination sites open per </w:t>
      </w:r>
      <w:proofErr w:type="gramStart"/>
      <w:r>
        <w:t>day</w:t>
      </w:r>
      <w:r w:rsidR="00761E30">
        <w:t>(</w:t>
      </w:r>
      <w:proofErr w:type="gramEnd"/>
      <w:r w:rsidR="00F66279">
        <w:t>Twitter</w:t>
      </w:r>
      <w:r w:rsidR="00761E30">
        <w:t>, New Channels, Newspaper websites)</w:t>
      </w:r>
      <w:r>
        <w:t>. The data will be depended on how readily available for analysis</w:t>
      </w:r>
      <w:r w:rsidR="00DB361A">
        <w:t xml:space="preserve"> from US, California, or county</w:t>
      </w:r>
      <w:r>
        <w:t>.</w:t>
      </w:r>
      <w:r w:rsidR="00DB361A">
        <w:t xml:space="preserve"> Also, </w:t>
      </w:r>
      <w:r w:rsidR="00976F75">
        <w:t xml:space="preserve">California </w:t>
      </w:r>
      <w:r w:rsidR="00DB361A">
        <w:t>CDC data will be used</w:t>
      </w:r>
      <w:r w:rsidR="00976F75">
        <w:t>.</w:t>
      </w:r>
      <w:r>
        <w:t xml:space="preserve">  </w:t>
      </w:r>
    </w:p>
    <w:p w14:paraId="14E5A496" w14:textId="77777777" w:rsidR="00CC007D" w:rsidRPr="000148C8" w:rsidRDefault="00CC007D" w:rsidP="00CC007D">
      <w:pPr>
        <w:rPr>
          <w:b/>
          <w:sz w:val="24"/>
          <w:szCs w:val="24"/>
        </w:rPr>
      </w:pPr>
      <w:r w:rsidRPr="000148C8">
        <w:rPr>
          <w:b/>
          <w:sz w:val="24"/>
          <w:szCs w:val="24"/>
        </w:rPr>
        <w:lastRenderedPageBreak/>
        <w:t>Research Questions:</w:t>
      </w:r>
    </w:p>
    <w:p w14:paraId="0D278E78" w14:textId="77777777" w:rsidR="00976F75" w:rsidRPr="000148C8" w:rsidRDefault="00976F75" w:rsidP="00CC007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0148C8">
        <w:rPr>
          <w:sz w:val="24"/>
          <w:szCs w:val="24"/>
        </w:rPr>
        <w:t>Which vaccine did each country use?</w:t>
      </w:r>
    </w:p>
    <w:p w14:paraId="48E7DD64" w14:textId="196AA222" w:rsidR="00CC007D" w:rsidRPr="000148C8" w:rsidRDefault="00976F75" w:rsidP="00CC007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0148C8">
        <w:rPr>
          <w:sz w:val="24"/>
          <w:szCs w:val="24"/>
        </w:rPr>
        <w:t xml:space="preserve">What is the percentage for total vaccination for </w:t>
      </w:r>
      <w:r w:rsidR="00E66BC8" w:rsidRPr="000148C8">
        <w:rPr>
          <w:sz w:val="24"/>
          <w:szCs w:val="24"/>
        </w:rPr>
        <w:t>US</w:t>
      </w:r>
      <w:r w:rsidRPr="000148C8">
        <w:rPr>
          <w:sz w:val="24"/>
          <w:szCs w:val="24"/>
        </w:rPr>
        <w:t xml:space="preserve"> up to date</w:t>
      </w:r>
      <w:r w:rsidR="00E66BC8" w:rsidRPr="000148C8">
        <w:rPr>
          <w:sz w:val="24"/>
          <w:szCs w:val="24"/>
        </w:rPr>
        <w:t xml:space="preserve"> in comparison to certain countries (TBD)</w:t>
      </w:r>
      <w:r w:rsidR="00F66279" w:rsidRPr="000148C8">
        <w:rPr>
          <w:sz w:val="24"/>
          <w:szCs w:val="24"/>
        </w:rPr>
        <w:t xml:space="preserve"> vs. time</w:t>
      </w:r>
      <w:r w:rsidRPr="000148C8">
        <w:rPr>
          <w:sz w:val="24"/>
          <w:szCs w:val="24"/>
        </w:rPr>
        <w:t>?</w:t>
      </w:r>
    </w:p>
    <w:p w14:paraId="0FE15C0F" w14:textId="77777777" w:rsidR="00761E30" w:rsidRPr="000148C8" w:rsidRDefault="00761E30" w:rsidP="00CC007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0148C8">
        <w:rPr>
          <w:sz w:val="24"/>
          <w:szCs w:val="24"/>
        </w:rPr>
        <w:t>With California vaccination site open does the California trending reflects the US report from world vaccination progress data?</w:t>
      </w:r>
    </w:p>
    <w:p w14:paraId="4CDFD6E8" w14:textId="11916B88" w:rsidR="00FD2648" w:rsidRPr="000148C8" w:rsidRDefault="00761E30" w:rsidP="00F66279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0148C8">
        <w:rPr>
          <w:sz w:val="24"/>
          <w:szCs w:val="24"/>
        </w:rPr>
        <w:t xml:space="preserve">How </w:t>
      </w:r>
      <w:r w:rsidR="00E66BC8" w:rsidRPr="000148C8">
        <w:rPr>
          <w:sz w:val="24"/>
          <w:szCs w:val="24"/>
        </w:rPr>
        <w:t>the Northern California counties (Contra Costa, Alameda</w:t>
      </w:r>
      <w:r w:rsidR="00AE5824" w:rsidRPr="000148C8">
        <w:rPr>
          <w:sz w:val="24"/>
          <w:szCs w:val="24"/>
        </w:rPr>
        <w:t xml:space="preserve">, Marin, San </w:t>
      </w:r>
      <w:proofErr w:type="gramStart"/>
      <w:r w:rsidR="00AE5824" w:rsidRPr="000148C8">
        <w:rPr>
          <w:sz w:val="24"/>
          <w:szCs w:val="24"/>
        </w:rPr>
        <w:t>Francisco..</w:t>
      </w:r>
      <w:proofErr w:type="gramEnd"/>
      <w:r w:rsidR="00AE5824" w:rsidRPr="000148C8">
        <w:rPr>
          <w:sz w:val="24"/>
          <w:szCs w:val="24"/>
        </w:rPr>
        <w:t>)</w:t>
      </w:r>
      <w:r w:rsidR="00E66BC8" w:rsidRPr="000148C8">
        <w:rPr>
          <w:sz w:val="24"/>
          <w:szCs w:val="24"/>
        </w:rPr>
        <w:t xml:space="preserve"> performed among themselves? </w:t>
      </w:r>
    </w:p>
    <w:p w14:paraId="6292C7A7" w14:textId="77777777" w:rsidR="00CC007D" w:rsidRPr="000148C8" w:rsidRDefault="00CC007D" w:rsidP="00CC007D">
      <w:pPr>
        <w:rPr>
          <w:b/>
          <w:sz w:val="24"/>
          <w:szCs w:val="24"/>
        </w:rPr>
      </w:pPr>
      <w:r w:rsidRPr="000148C8">
        <w:rPr>
          <w:b/>
          <w:sz w:val="24"/>
          <w:szCs w:val="24"/>
        </w:rPr>
        <w:t>Data Preparation Plan</w:t>
      </w:r>
    </w:p>
    <w:p w14:paraId="34022E6E" w14:textId="02EB4944" w:rsidR="00CC007D" w:rsidRPr="000148C8" w:rsidRDefault="00AE5824" w:rsidP="00CC007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D</w:t>
      </w:r>
      <w:r w:rsidR="00CC007D" w:rsidRPr="000148C8">
        <w:rPr>
          <w:sz w:val="24"/>
          <w:szCs w:val="24"/>
        </w:rPr>
        <w:t>ata</w:t>
      </w:r>
      <w:r w:rsidRPr="000148C8">
        <w:rPr>
          <w:sz w:val="24"/>
          <w:szCs w:val="24"/>
        </w:rPr>
        <w:t xml:space="preserve"> download</w:t>
      </w:r>
      <w:r w:rsidR="00CC007D" w:rsidRPr="000148C8">
        <w:rPr>
          <w:sz w:val="24"/>
          <w:szCs w:val="24"/>
        </w:rPr>
        <w:t xml:space="preserve"> into Python</w:t>
      </w:r>
      <w:r w:rsidRPr="000148C8">
        <w:rPr>
          <w:sz w:val="24"/>
          <w:szCs w:val="24"/>
        </w:rPr>
        <w:t xml:space="preserve">3 </w:t>
      </w:r>
      <w:proofErr w:type="spellStart"/>
      <w:r w:rsidRPr="000148C8">
        <w:rPr>
          <w:sz w:val="24"/>
          <w:szCs w:val="24"/>
        </w:rPr>
        <w:t>spyder</w:t>
      </w:r>
      <w:proofErr w:type="spellEnd"/>
    </w:p>
    <w:p w14:paraId="125FD1AF" w14:textId="5F089F21" w:rsidR="00CC007D" w:rsidRPr="000148C8" w:rsidRDefault="00F66279" w:rsidP="00CC007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D</w:t>
      </w:r>
      <w:r w:rsidR="00CC007D" w:rsidRPr="000148C8">
        <w:rPr>
          <w:sz w:val="24"/>
          <w:szCs w:val="24"/>
        </w:rPr>
        <w:t xml:space="preserve">ata </w:t>
      </w:r>
      <w:r w:rsidRPr="000148C8">
        <w:rPr>
          <w:sz w:val="24"/>
          <w:szCs w:val="24"/>
        </w:rPr>
        <w:t>cleaning</w:t>
      </w:r>
    </w:p>
    <w:p w14:paraId="595BF138" w14:textId="5725799E" w:rsidR="00CC007D" w:rsidRPr="000148C8" w:rsidRDefault="00F66279" w:rsidP="00F6627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Data will be grouped by country, vaccine, and county.</w:t>
      </w:r>
    </w:p>
    <w:p w14:paraId="2230B970" w14:textId="77777777" w:rsidR="00F66279" w:rsidRPr="000148C8" w:rsidRDefault="00F66279" w:rsidP="00F6627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Normalize data with population for ease of comparison.</w:t>
      </w:r>
    </w:p>
    <w:p w14:paraId="09F65E89" w14:textId="08B7A6D8" w:rsidR="00F66279" w:rsidRPr="000148C8" w:rsidRDefault="00F66279" w:rsidP="00F6627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Perform exploratory data analysis.</w:t>
      </w:r>
    </w:p>
    <w:p w14:paraId="7616396D" w14:textId="1A5B2C02" w:rsidR="00CC007D" w:rsidRPr="000148C8" w:rsidRDefault="00F66279" w:rsidP="00F6627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48C8">
        <w:rPr>
          <w:sz w:val="24"/>
          <w:szCs w:val="24"/>
        </w:rPr>
        <w:t>Then proceed to answering research questions.</w:t>
      </w:r>
      <w:r w:rsidR="00CC007D" w:rsidRPr="000148C8">
        <w:rPr>
          <w:sz w:val="24"/>
          <w:szCs w:val="24"/>
        </w:rPr>
        <w:t xml:space="preserve"> </w:t>
      </w:r>
    </w:p>
    <w:p w14:paraId="4DA60149" w14:textId="77777777" w:rsidR="00CC007D" w:rsidRPr="000148C8" w:rsidRDefault="00CC007D" w:rsidP="00CC007D">
      <w:pPr>
        <w:pStyle w:val="ListParagraph"/>
        <w:rPr>
          <w:sz w:val="24"/>
          <w:szCs w:val="24"/>
        </w:rPr>
      </w:pPr>
    </w:p>
    <w:p w14:paraId="58775F0D" w14:textId="617ACCB4" w:rsidR="00933B8F" w:rsidRDefault="00933B8F" w:rsidP="00CC007D"/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18A44" w14:textId="77777777" w:rsidR="00355E92" w:rsidRDefault="00355E92" w:rsidP="00785540">
      <w:pPr>
        <w:spacing w:before="0"/>
      </w:pPr>
      <w:r>
        <w:separator/>
      </w:r>
    </w:p>
  </w:endnote>
  <w:endnote w:type="continuationSeparator" w:id="0">
    <w:p w14:paraId="7FBA3FB5" w14:textId="77777777" w:rsidR="00355E92" w:rsidRDefault="00355E92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355E92">
    <w:pPr>
      <w:pStyle w:val="Footer"/>
    </w:pPr>
  </w:p>
  <w:p w14:paraId="46E6AA0B" w14:textId="77777777" w:rsidR="00B336C5" w:rsidRDefault="00355E9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9A1A" w14:textId="77777777" w:rsidR="00355E92" w:rsidRDefault="00355E92" w:rsidP="00785540">
      <w:pPr>
        <w:spacing w:before="0"/>
      </w:pPr>
      <w:r>
        <w:separator/>
      </w:r>
    </w:p>
  </w:footnote>
  <w:footnote w:type="continuationSeparator" w:id="0">
    <w:p w14:paraId="511E1AA1" w14:textId="77777777" w:rsidR="00355E92" w:rsidRDefault="00355E92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7cwszAzMDC0MDBT0lEKTi0uzszPAykwqgUAzc18kiwAAAA="/>
  </w:docVars>
  <w:rsids>
    <w:rsidRoot w:val="00CC007D"/>
    <w:rsid w:val="000148C8"/>
    <w:rsid w:val="00293B83"/>
    <w:rsid w:val="00355E92"/>
    <w:rsid w:val="004550AF"/>
    <w:rsid w:val="00491909"/>
    <w:rsid w:val="0067744D"/>
    <w:rsid w:val="00697389"/>
    <w:rsid w:val="006A3CE7"/>
    <w:rsid w:val="006F6AD0"/>
    <w:rsid w:val="00761E30"/>
    <w:rsid w:val="00785540"/>
    <w:rsid w:val="00795E18"/>
    <w:rsid w:val="007A74A3"/>
    <w:rsid w:val="00933B8F"/>
    <w:rsid w:val="00976F75"/>
    <w:rsid w:val="00AE5824"/>
    <w:rsid w:val="00BD1F22"/>
    <w:rsid w:val="00CC007D"/>
    <w:rsid w:val="00DB361A"/>
    <w:rsid w:val="00E05653"/>
    <w:rsid w:val="00E66BC8"/>
    <w:rsid w:val="00E87284"/>
    <w:rsid w:val="00EB38E6"/>
    <w:rsid w:val="00F5047E"/>
    <w:rsid w:val="00F66279"/>
    <w:rsid w:val="00FB42E0"/>
    <w:rsid w:val="00F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C0E66"/>
    <w:rsid w:val="002A37CF"/>
    <w:rsid w:val="0042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74A11C32813F4AF1B7DC8A25D44EC289">
    <w:name w:val="74A11C32813F4AF1B7DC8A25D44EC289"/>
  </w:style>
  <w:style w:type="paragraph" w:customStyle="1" w:styleId="970C89DA0C174037BC6A60C210B7D5C2">
    <w:name w:val="970C89DA0C174037BC6A60C210B7D5C2"/>
  </w:style>
  <w:style w:type="paragraph" w:customStyle="1" w:styleId="2392460578964C9489DD42091A755ECE">
    <w:name w:val="2392460578964C9489DD42091A755ECE"/>
  </w:style>
  <w:style w:type="paragraph" w:customStyle="1" w:styleId="1809EC37F35C4FFC8376458E1779DFF8">
    <w:name w:val="1809EC37F35C4FFC8376458E1779DFF8"/>
  </w:style>
  <w:style w:type="paragraph" w:customStyle="1" w:styleId="04E449A7315748598F339C5CB4BCB58E">
    <w:name w:val="04E449A7315748598F339C5CB4BCB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Maria Ng</cp:lastModifiedBy>
  <cp:revision>2</cp:revision>
  <dcterms:created xsi:type="dcterms:W3CDTF">2021-02-19T05:59:00Z</dcterms:created>
  <dcterms:modified xsi:type="dcterms:W3CDTF">2021-02-19T05:59:00Z</dcterms:modified>
</cp:coreProperties>
</file>